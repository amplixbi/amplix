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3" w:rsidRPr="003F1580" w:rsidRDefault="003A1CB3" w:rsidP="003A1CB3">
      <w:pPr>
        <w:pStyle w:val="Photo"/>
        <w:rPr>
          <w:rFonts w:ascii="Malgun Gothic" w:eastAsia="Malgun Gothic" w:hAnsi="Malgun Gothic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F1580">
        <w:rPr>
          <w:rFonts w:ascii="Malgun Gothic" w:eastAsia="Malgun Gothic" w:hAnsi="Malgun Gothic"/>
          <w:noProof/>
          <w:lang w:eastAsia="ko-KR"/>
        </w:rPr>
        <w:drawing>
          <wp:inline distT="0" distB="0" distL="0" distR="0" wp14:anchorId="560DE1EE" wp14:editId="6DA144F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3A1CB3" w:rsidRPr="003F1580" w:rsidRDefault="00BC6528" w:rsidP="003A1CB3">
      <w:pPr>
        <w:pStyle w:val="Title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</w:t>
      </w:r>
      <w:r>
        <w:rPr>
          <w:rFonts w:ascii="Malgun Gothic" w:eastAsia="Malgun Gothic" w:hAnsi="Malgun Gothic"/>
          <w:lang w:eastAsia="ko-KR"/>
        </w:rPr>
        <w:t>eport Template</w:t>
      </w:r>
    </w:p>
    <w:p w:rsidR="003A1CB3" w:rsidRPr="003F1580" w:rsidRDefault="00BC6528" w:rsidP="003A1CB3">
      <w:pPr>
        <w:pStyle w:val="Subtitle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Template example</w:t>
      </w:r>
    </w:p>
    <w:p w:rsidR="00BC6528" w:rsidRDefault="00BC6528">
      <w:pPr>
        <w:rPr>
          <w:lang w:eastAsia="ko-KR"/>
        </w:rPr>
      </w:pPr>
      <w:r>
        <w:rPr>
          <w:lang w:eastAsia="ko-KR"/>
        </w:rPr>
        <w:br w:type="page"/>
      </w:r>
    </w:p>
    <w:p w:rsidR="00A176D1" w:rsidRDefault="00A176D1">
      <w:pPr>
        <w:rPr>
          <w:lang w:eastAsia="ko-KR"/>
        </w:rPr>
      </w:pPr>
      <w:r>
        <w:rPr>
          <w:lang w:eastAsia="ko-KR"/>
        </w:rPr>
        <w:lastRenderedPageBreak/>
        <w:t>Example section with programmable templates</w:t>
      </w:r>
    </w:p>
    <w:p w:rsidR="00A176D1" w:rsidRDefault="0056281A">
      <w:pPr>
        <w:rPr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MERGEFIELD  ${doc.report.name}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«${doc.report.name}»</w:t>
      </w:r>
      <w:r>
        <w:rPr>
          <w:lang w:eastAsia="ko-KR"/>
        </w:rPr>
        <w:fldChar w:fldCharType="end"/>
      </w:r>
    </w:p>
    <w:p w:rsidR="00EF0F11" w:rsidRDefault="00AA5E80">
      <w:pPr>
        <w:rPr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MERGEFIELD  "[#assign sheet=doc.report.sheet]"  \* MERGEFORMAT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«[#assign sheet=doc.report.sheet]»</w:t>
      </w:r>
      <w:r>
        <w:rPr>
          <w:lang w:eastAsia="ko-KR"/>
        </w:rPr>
        <w:fldChar w:fldCharType="end"/>
      </w:r>
      <w:r w:rsidR="004909EA">
        <w:rPr>
          <w:lang w:eastAsia="ko-KR"/>
        </w:rPr>
        <w:fldChar w:fldCharType="begin"/>
      </w:r>
      <w:r w:rsidR="004909EA">
        <w:rPr>
          <w:lang w:eastAsia="ko-KR"/>
        </w:rPr>
        <w:instrText xml:space="preserve"> MERGEFIELD  "[#assign rows=sheet.data.row]"  \* MERGEFORMAT </w:instrText>
      </w:r>
      <w:r w:rsidR="004909EA">
        <w:rPr>
          <w:lang w:eastAsia="ko-KR"/>
        </w:rPr>
        <w:fldChar w:fldCharType="separate"/>
      </w:r>
      <w:r w:rsidR="004909EA">
        <w:rPr>
          <w:noProof/>
          <w:lang w:eastAsia="ko-KR"/>
        </w:rPr>
        <w:t>«[#assign rows=sheet.data.row]»</w:t>
      </w:r>
      <w:r w:rsidR="004909EA">
        <w:rPr>
          <w:lang w:eastAsia="ko-KR"/>
        </w:rPr>
        <w:fldChar w:fldCharType="end"/>
      </w:r>
      <w:r w:rsidR="00EF0F11">
        <w:rPr>
          <w:lang w:eastAsia="ko-KR"/>
        </w:rPr>
        <w:fldChar w:fldCharType="begin"/>
      </w:r>
      <w:r w:rsidR="00EF0F11">
        <w:rPr>
          <w:lang w:eastAsia="ko-KR"/>
        </w:rPr>
        <w:instrText xml:space="preserve"> MERGEFIELD  "[#list rows as row]"  \* MERGEFORMAT </w:instrText>
      </w:r>
      <w:r w:rsidR="00EF0F11">
        <w:rPr>
          <w:lang w:eastAsia="ko-KR"/>
        </w:rPr>
        <w:fldChar w:fldCharType="separate"/>
      </w:r>
      <w:r w:rsidR="00EF0F11">
        <w:rPr>
          <w:noProof/>
          <w:lang w:eastAsia="ko-KR"/>
        </w:rPr>
        <w:t>«[#list rows as row]»</w:t>
      </w:r>
      <w:r w:rsidR="00EF0F11">
        <w:rPr>
          <w:lang w:eastAsia="ko-KR"/>
        </w:rPr>
        <w:fldChar w:fldCharType="end"/>
      </w:r>
    </w:p>
    <w:p w:rsidR="00EF0F11" w:rsidRDefault="00BC6528">
      <w:pPr>
        <w:rPr>
          <w:lang w:eastAsia="ko-KR"/>
        </w:rPr>
      </w:pPr>
      <w:r>
        <w:rPr>
          <w:lang w:eastAsia="ko-KR"/>
        </w:rPr>
        <w:t>Column 0</w:t>
      </w:r>
      <w:r w:rsidR="00EF0F11">
        <w:rPr>
          <w:lang w:eastAsia="ko-KR"/>
        </w:rPr>
        <w:t xml:space="preserve"> </w:t>
      </w:r>
      <w:r w:rsidR="00BA7896">
        <w:rPr>
          <w:lang w:eastAsia="ko-KR"/>
        </w:rPr>
        <w:fldChar w:fldCharType="begin"/>
      </w:r>
      <w:r w:rsidR="00BA7896">
        <w:rPr>
          <w:lang w:eastAsia="ko-KR"/>
        </w:rPr>
        <w:instrText xml:space="preserve"> MERGEFIELD  ${row.c0}  \* MERGEFORMAT </w:instrText>
      </w:r>
      <w:r w:rsidR="00BA7896">
        <w:rPr>
          <w:lang w:eastAsia="ko-KR"/>
        </w:rPr>
        <w:fldChar w:fldCharType="separate"/>
      </w:r>
      <w:r w:rsidR="00BA7896">
        <w:rPr>
          <w:noProof/>
          <w:lang w:eastAsia="ko-KR"/>
        </w:rPr>
        <w:t>«${row.c0}»</w:t>
      </w:r>
      <w:r w:rsidR="00BA7896">
        <w:rPr>
          <w:lang w:eastAsia="ko-KR"/>
        </w:rPr>
        <w:fldChar w:fldCharType="end"/>
      </w:r>
      <w:r w:rsidR="00EF0F11">
        <w:rPr>
          <w:lang w:eastAsia="ko-KR"/>
        </w:rPr>
        <w:fldChar w:fldCharType="begin"/>
      </w:r>
      <w:r w:rsidR="00EF0F11">
        <w:rPr>
          <w:lang w:eastAsia="ko-KR"/>
        </w:rPr>
        <w:instrText xml:space="preserve"> MERGEFIELD  [/#list]  \* MERGEFORMAT </w:instrText>
      </w:r>
      <w:r w:rsidR="00EF0F11">
        <w:rPr>
          <w:lang w:eastAsia="ko-KR"/>
        </w:rPr>
        <w:fldChar w:fldCharType="separate"/>
      </w:r>
      <w:r w:rsidR="00EF0F11">
        <w:rPr>
          <w:noProof/>
          <w:lang w:eastAsia="ko-KR"/>
        </w:rPr>
        <w:t>«[/#list]»</w:t>
      </w:r>
      <w:r w:rsidR="00EF0F11">
        <w:rPr>
          <w:lang w:eastAsia="ko-KR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4A48" w:rsidTr="00624A48">
        <w:tc>
          <w:tcPr>
            <w:tcW w:w="3020" w:type="dxa"/>
          </w:tcPr>
          <w:p w:rsidR="00624A48" w:rsidRDefault="00AA7C4C">
            <w:pPr>
              <w:rPr>
                <w:lang w:eastAsia="ko-KR"/>
              </w:rPr>
            </w:pPr>
            <w:r>
              <w:t>Header1</w:t>
            </w:r>
          </w:p>
        </w:tc>
        <w:tc>
          <w:tcPr>
            <w:tcW w:w="3021" w:type="dxa"/>
          </w:tcPr>
          <w:p w:rsidR="00624A48" w:rsidRDefault="00AA7C4C">
            <w:pPr>
              <w:rPr>
                <w:lang w:eastAsia="ko-KR"/>
              </w:rPr>
            </w:pPr>
            <w:r>
              <w:rPr>
                <w:lang w:eastAsia="ko-KR"/>
              </w:rPr>
              <w:t>Header2</w:t>
            </w:r>
          </w:p>
        </w:tc>
        <w:tc>
          <w:tcPr>
            <w:tcW w:w="3021" w:type="dxa"/>
          </w:tcPr>
          <w:p w:rsidR="00624A48" w:rsidRDefault="00AA7C4C">
            <w:pPr>
              <w:rPr>
                <w:lang w:eastAsia="ko-KR"/>
              </w:rPr>
            </w:pPr>
            <w:r>
              <w:rPr>
                <w:lang w:eastAsia="ko-KR"/>
              </w:rPr>
              <w:t>Header3</w:t>
            </w:r>
          </w:p>
        </w:tc>
      </w:tr>
      <w:tr w:rsidR="00624A48" w:rsidTr="00624A48">
        <w:tc>
          <w:tcPr>
            <w:tcW w:w="3020" w:type="dxa"/>
          </w:tcPr>
          <w:p w:rsidR="00454553" w:rsidRDefault="00AA7C4C" w:rsidP="00BC6528">
            <w:fldSimple w:instr=" MERGEFIELD  &quot;@before-row[#list rows as row]&quot;  \* MERGEFORMAT ">
              <w:r w:rsidR="00454553">
                <w:rPr>
                  <w:noProof/>
                </w:rPr>
                <w:t>«@before-row[#list rows as row]»</w:t>
              </w:r>
            </w:fldSimple>
            <w:fldSimple w:instr=" MERGEFIELD  ${row.c0}  \* MERGEFORMAT ">
              <w:r w:rsidR="00454553">
                <w:rPr>
                  <w:noProof/>
                </w:rPr>
                <w:t>«${row.c0}»</w:t>
              </w:r>
            </w:fldSimple>
            <w:r w:rsidR="00454553">
              <w:rPr>
                <w:noProof/>
              </w:rPr>
              <w:fldChar w:fldCharType="begin"/>
            </w:r>
            <w:r w:rsidR="00454553">
              <w:rPr>
                <w:noProof/>
              </w:rPr>
              <w:instrText xml:space="preserve"> MERGEFIELD  @after-row[/#list]  \* MERGEFORMAT </w:instrText>
            </w:r>
            <w:r w:rsidR="00454553">
              <w:rPr>
                <w:noProof/>
              </w:rPr>
              <w:fldChar w:fldCharType="separate"/>
            </w:r>
            <w:r w:rsidR="00454553">
              <w:rPr>
                <w:noProof/>
              </w:rPr>
              <w:t>«@after-row[/#list]»</w:t>
            </w:r>
            <w:r w:rsidR="00454553"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624A48" w:rsidRDefault="00C41CFC">
            <w:pPr>
              <w:rPr>
                <w:lang w:eastAsia="ko-KR"/>
              </w:rPr>
            </w:pPr>
            <w:r>
              <w:rPr>
                <w:lang w:eastAsia="ko-KR"/>
              </w:rPr>
              <w:fldChar w:fldCharType="begin"/>
            </w:r>
            <w:r>
              <w:rPr>
                <w:lang w:eastAsia="ko-KR"/>
              </w:rPr>
              <w:instrText xml:space="preserve"> MERGEFIELD  ${row.c1}  \* MERGEFORMAT </w:instrText>
            </w:r>
            <w:r>
              <w:rPr>
                <w:lang w:eastAsia="ko-KR"/>
              </w:rPr>
              <w:fldChar w:fldCharType="separate"/>
            </w:r>
            <w:r>
              <w:rPr>
                <w:noProof/>
                <w:lang w:eastAsia="ko-KR"/>
              </w:rPr>
              <w:t>«${row.c1}»</w:t>
            </w:r>
            <w:r>
              <w:rPr>
                <w:lang w:eastAsia="ko-KR"/>
              </w:rPr>
              <w:fldChar w:fldCharType="end"/>
            </w:r>
          </w:p>
        </w:tc>
        <w:tc>
          <w:tcPr>
            <w:tcW w:w="3021" w:type="dxa"/>
          </w:tcPr>
          <w:p w:rsidR="00624A48" w:rsidRDefault="00C41CFC">
            <w:pPr>
              <w:rPr>
                <w:lang w:eastAsia="ko-KR"/>
              </w:rPr>
            </w:pPr>
            <w:r>
              <w:rPr>
                <w:lang w:eastAsia="ko-KR"/>
              </w:rPr>
              <w:fldChar w:fldCharType="begin"/>
            </w:r>
            <w:r>
              <w:rPr>
                <w:lang w:eastAsia="ko-KR"/>
              </w:rPr>
              <w:instrText xml:space="preserve"> MERGEFIELD  ${row.c2}  \* MERGEFORMAT </w:instrText>
            </w:r>
            <w:r>
              <w:rPr>
                <w:lang w:eastAsia="ko-KR"/>
              </w:rPr>
              <w:fldChar w:fldCharType="separate"/>
            </w:r>
            <w:r>
              <w:rPr>
                <w:noProof/>
                <w:lang w:eastAsia="ko-KR"/>
              </w:rPr>
              <w:t>«${row.c2}»</w:t>
            </w:r>
            <w:r>
              <w:rPr>
                <w:lang w:eastAsia="ko-KR"/>
              </w:rPr>
              <w:fldChar w:fldCharType="end"/>
            </w:r>
          </w:p>
        </w:tc>
      </w:tr>
    </w:tbl>
    <w:p w:rsidR="00786D58" w:rsidRDefault="00786D58">
      <w:pPr>
        <w:rPr>
          <w:lang w:eastAsia="ko-KR"/>
        </w:rPr>
      </w:pPr>
    </w:p>
    <w:p w:rsidR="00A176D1" w:rsidRDefault="00A176D1">
      <w:pPr>
        <w:rPr>
          <w:lang w:eastAsia="ko-KR"/>
        </w:rPr>
      </w:pPr>
    </w:p>
    <w:p w:rsidR="00A176D1" w:rsidRDefault="00A176D1">
      <w:pPr>
        <w:rPr>
          <w:lang w:eastAsia="ko-KR"/>
        </w:rPr>
      </w:pPr>
      <w:r>
        <w:rPr>
          <w:lang w:eastAsia="ko-KR"/>
        </w:rPr>
        <w:t>Example section with automatic layoutting</w:t>
      </w:r>
    </w:p>
    <w:p w:rsidR="00EF75DC" w:rsidRDefault="00EF75DC">
      <w:pPr>
        <w:rPr>
          <w:lang w:eastAsia="ko-KR"/>
        </w:rPr>
      </w:pPr>
      <w:r>
        <w:rPr>
          <w:lang w:eastAsia="ko-KR"/>
        </w:rPr>
        <w:t>##SHEET_NAME##</w:t>
      </w:r>
      <w:bookmarkStart w:id="5" w:name="_GoBack"/>
      <w:bookmarkEnd w:id="5"/>
    </w:p>
    <w:p w:rsidR="00A176D1" w:rsidRDefault="00130AF8">
      <w:pPr>
        <w:rPr>
          <w:lang w:eastAsia="ko-KR"/>
        </w:rPr>
      </w:pPr>
      <w:r>
        <w:rPr>
          <w:lang w:eastAsia="ko-KR"/>
        </w:rPr>
        <w:t>##</w:t>
      </w:r>
      <w:r w:rsidR="00C02D54">
        <w:rPr>
          <w:lang w:eastAsia="ko-KR"/>
        </w:rPr>
        <w:t>SHEET_TABLE</w:t>
      </w:r>
      <w:r>
        <w:rPr>
          <w:lang w:eastAsia="ko-KR"/>
        </w:rPr>
        <w:t>##</w:t>
      </w:r>
    </w:p>
    <w:p w:rsidR="00786D58" w:rsidRDefault="00786D58">
      <w:pPr>
        <w:rPr>
          <w:lang w:eastAsia="ko-KR"/>
        </w:rPr>
      </w:pPr>
    </w:p>
    <w:sectPr w:rsidR="00786D58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58"/>
    <w:rsid w:val="00012891"/>
    <w:rsid w:val="000634B3"/>
    <w:rsid w:val="000A447B"/>
    <w:rsid w:val="00107930"/>
    <w:rsid w:val="00120253"/>
    <w:rsid w:val="00130AF8"/>
    <w:rsid w:val="00145E73"/>
    <w:rsid w:val="00177020"/>
    <w:rsid w:val="001D070A"/>
    <w:rsid w:val="00224DD9"/>
    <w:rsid w:val="00231C67"/>
    <w:rsid w:val="00263AE5"/>
    <w:rsid w:val="00281198"/>
    <w:rsid w:val="00293644"/>
    <w:rsid w:val="002A5C89"/>
    <w:rsid w:val="002C0866"/>
    <w:rsid w:val="002E3C40"/>
    <w:rsid w:val="003160EE"/>
    <w:rsid w:val="003A1CB3"/>
    <w:rsid w:val="003C4E0E"/>
    <w:rsid w:val="00402B2F"/>
    <w:rsid w:val="00454553"/>
    <w:rsid w:val="00470852"/>
    <w:rsid w:val="004909EA"/>
    <w:rsid w:val="00497F09"/>
    <w:rsid w:val="004A3C6B"/>
    <w:rsid w:val="00501179"/>
    <w:rsid w:val="0053087E"/>
    <w:rsid w:val="005378D4"/>
    <w:rsid w:val="0056281A"/>
    <w:rsid w:val="00573F25"/>
    <w:rsid w:val="005767DD"/>
    <w:rsid w:val="005800B9"/>
    <w:rsid w:val="005F0B4B"/>
    <w:rsid w:val="005F6BB4"/>
    <w:rsid w:val="00604003"/>
    <w:rsid w:val="0061668E"/>
    <w:rsid w:val="00617954"/>
    <w:rsid w:val="00620103"/>
    <w:rsid w:val="00621C6E"/>
    <w:rsid w:val="00624A48"/>
    <w:rsid w:val="00664C84"/>
    <w:rsid w:val="00690DC8"/>
    <w:rsid w:val="006A6533"/>
    <w:rsid w:val="006F3290"/>
    <w:rsid w:val="00735C7A"/>
    <w:rsid w:val="0075112E"/>
    <w:rsid w:val="00786D58"/>
    <w:rsid w:val="00791762"/>
    <w:rsid w:val="007A2351"/>
    <w:rsid w:val="00810DE2"/>
    <w:rsid w:val="0083319A"/>
    <w:rsid w:val="00860146"/>
    <w:rsid w:val="008742CD"/>
    <w:rsid w:val="00886D70"/>
    <w:rsid w:val="009023DA"/>
    <w:rsid w:val="00933D28"/>
    <w:rsid w:val="00967449"/>
    <w:rsid w:val="009B6099"/>
    <w:rsid w:val="009C07A2"/>
    <w:rsid w:val="009C14C3"/>
    <w:rsid w:val="00A176D1"/>
    <w:rsid w:val="00A57CA6"/>
    <w:rsid w:val="00AA5E80"/>
    <w:rsid w:val="00AA7C4C"/>
    <w:rsid w:val="00AD70C2"/>
    <w:rsid w:val="00B54B0C"/>
    <w:rsid w:val="00BA7896"/>
    <w:rsid w:val="00BC6528"/>
    <w:rsid w:val="00BE53FB"/>
    <w:rsid w:val="00C02D54"/>
    <w:rsid w:val="00C41CFC"/>
    <w:rsid w:val="00CE7EF0"/>
    <w:rsid w:val="00D0361E"/>
    <w:rsid w:val="00D72629"/>
    <w:rsid w:val="00D84F17"/>
    <w:rsid w:val="00D87B94"/>
    <w:rsid w:val="00D90CF0"/>
    <w:rsid w:val="00DA144E"/>
    <w:rsid w:val="00E219CB"/>
    <w:rsid w:val="00E2322C"/>
    <w:rsid w:val="00E63737"/>
    <w:rsid w:val="00E95C79"/>
    <w:rsid w:val="00EA3BCF"/>
    <w:rsid w:val="00ED75C1"/>
    <w:rsid w:val="00EF0F11"/>
    <w:rsid w:val="00EF75DC"/>
    <w:rsid w:val="00F00B57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AF3B"/>
  <w15:docId w15:val="{12B873AD-AE79-4B14-AF01-FD85857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unhideWhenUsed/>
    <w:qFormat/>
    <w:rsid w:val="003A1CB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3A1CB3"/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3A1CB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A1CB3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3A1CB3"/>
    <w:pPr>
      <w:spacing w:after="0" w:line="240" w:lineRule="auto"/>
      <w:jc w:val="center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\xdocreport\macro\TemplateBuild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TemplateBuilder.dotm</Template>
  <TotalTime>43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EXUPERY</dc:creator>
  <cp:keywords/>
  <dc:description/>
  <cp:lastModifiedBy>VASSAGO</cp:lastModifiedBy>
  <cp:revision>28</cp:revision>
  <dcterms:created xsi:type="dcterms:W3CDTF">2016-09-20T19:54:00Z</dcterms:created>
  <dcterms:modified xsi:type="dcterms:W3CDTF">2020-04-08T01:52:00Z</dcterms:modified>
</cp:coreProperties>
</file>